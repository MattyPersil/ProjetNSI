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109D4" w14:textId="77777777" w:rsidR="00D41562" w:rsidRDefault="006C2F27">
      <w:pPr>
        <w:pStyle w:val="Titre"/>
        <w:jc w:val="center"/>
      </w:pPr>
      <w:r>
        <w:t>The fairy tales of the raccoon</w:t>
      </w:r>
    </w:p>
    <w:p w14:paraId="2F8109D5" w14:textId="77777777" w:rsidR="00D41562" w:rsidRDefault="00D41562"/>
    <w:p w14:paraId="2F8109D6" w14:textId="77777777" w:rsidR="00D41562" w:rsidRDefault="006C2F27">
      <w:r>
        <w:t xml:space="preserve">Once upon a time a raccoon lives in the place call raccoon land the place was wonderful. But the man appears. They destroy the city of the raccoons; they steel their technologies and build </w:t>
      </w:r>
      <w:r>
        <w:t>sky-gripper after that a different government go in raccoon land and let go a bomb.</w:t>
      </w:r>
    </w:p>
    <w:p w14:paraId="2F8109D7" w14:textId="77777777" w:rsidR="00D41562" w:rsidRDefault="006C2F27">
      <w:r>
        <w:t>The world destroys, one raccoon wake-up like a hero for a way of his house, he cans travel in the time for get true the obstacle of the distance and his life. He traverses country for go in the check point reset. Where the power is the most powerful his own city.</w:t>
      </w:r>
    </w:p>
    <w:p w14:paraId="2F8109D8" w14:textId="77777777" w:rsidR="00D41562" w:rsidRDefault="00D41562"/>
    <w:p w14:paraId="2F8109D9" w14:textId="77777777" w:rsidR="00D41562" w:rsidRDefault="006C2F27">
      <w:pPr>
        <w:pStyle w:val="Titre"/>
        <w:jc w:val="center"/>
        <w:rPr>
          <w:lang w:val="es-ES"/>
        </w:rPr>
      </w:pPr>
      <w:r>
        <w:rPr>
          <w:lang w:val="es-ES"/>
        </w:rPr>
        <w:t>El cuento de hadas del mapache</w:t>
      </w:r>
    </w:p>
    <w:p w14:paraId="2F8109DA" w14:textId="77777777" w:rsidR="00D41562" w:rsidRDefault="006C2F27">
      <w:pPr>
        <w:rPr>
          <w:lang w:val="es-ES"/>
        </w:rPr>
      </w:pPr>
      <w:r>
        <w:rPr>
          <w:lang w:val="es-ES"/>
        </w:rPr>
        <w:tab/>
      </w:r>
      <w:r>
        <w:rPr>
          <w:lang w:val="es-ES"/>
        </w:rPr>
        <w:tab/>
      </w:r>
      <w:r>
        <w:rPr>
          <w:lang w:val="es-ES"/>
        </w:rPr>
        <w:tab/>
      </w:r>
      <w:r>
        <w:rPr>
          <w:lang w:val="es-ES"/>
        </w:rPr>
        <w:tab/>
      </w:r>
    </w:p>
    <w:p w14:paraId="2F8109DB" w14:textId="77777777" w:rsidR="00D41562" w:rsidRDefault="006C2F27">
      <w:pPr>
        <w:rPr>
          <w:lang w:val="es-ES"/>
        </w:rPr>
      </w:pPr>
      <w:r>
        <w:rPr>
          <w:lang w:val="es-ES"/>
        </w:rPr>
        <w:t>Una era vez uno mapache vive en una plaza que se llama tierra de mapaches, la plaza este maravilloso. También los humanos aparecen. La destrucción de la tierra de mapaches fueron sus fallas, Los humanos coger la tecnología de los mapaches y construido el rasca cielo, después uno diferente gobierno ir en tierra de mapaches y deja caer una bomba.</w:t>
      </w:r>
    </w:p>
    <w:p w14:paraId="2F8109DC" w14:textId="77777777" w:rsidR="00D41562" w:rsidRDefault="006C2F27">
      <w:pPr>
        <w:rPr>
          <w:lang w:val="es-ES"/>
        </w:rPr>
      </w:pPr>
      <w:r>
        <w:rPr>
          <w:lang w:val="es-ES"/>
        </w:rPr>
        <w:t>El mundo destruido, uno mapache se llevar en una diferencia lugar como un héroe, puede traversa el tiempo para pasar los obstáculos y la distancia con su vida. He pasar los países para ir el punto de control. Donde su fuerza está en su máxima nivel.</w:t>
      </w:r>
    </w:p>
    <w:p w14:paraId="2F8109DD" w14:textId="77777777" w:rsidR="00D41562" w:rsidRPr="006C2F27" w:rsidRDefault="00D41562">
      <w:pPr>
        <w:rPr>
          <w:lang w:val="es-ES"/>
        </w:rPr>
      </w:pPr>
    </w:p>
    <w:p w14:paraId="2F8109DE" w14:textId="77777777" w:rsidR="00D41562" w:rsidRPr="006C2F27" w:rsidRDefault="00D41562">
      <w:pPr>
        <w:rPr>
          <w:lang w:val="es-ES"/>
        </w:rPr>
      </w:pPr>
    </w:p>
    <w:p w14:paraId="2F8109DF" w14:textId="77777777" w:rsidR="00D41562" w:rsidRPr="006C2F27" w:rsidRDefault="00D41562">
      <w:pPr>
        <w:rPr>
          <w:lang w:val="es-ES"/>
        </w:rPr>
      </w:pPr>
    </w:p>
    <w:p w14:paraId="2F8109E0" w14:textId="77777777" w:rsidR="00D41562" w:rsidRPr="006C2F27" w:rsidRDefault="00D41562">
      <w:pPr>
        <w:rPr>
          <w:lang w:val="es-ES"/>
        </w:rPr>
      </w:pPr>
    </w:p>
    <w:p w14:paraId="2F8109E1" w14:textId="77777777" w:rsidR="00D41562" w:rsidRPr="006C2F27" w:rsidRDefault="006C2F27">
      <w:pPr>
        <w:rPr>
          <w:lang w:val="es-ES"/>
        </w:rPr>
      </w:pPr>
      <w:r w:rsidRPr="006C2F27">
        <w:rPr>
          <w:lang w:val="es-ES"/>
        </w:rPr>
        <w:t xml:space="preserve">Tortuto: </w:t>
      </w:r>
    </w:p>
    <w:p w14:paraId="2F8109E2" w14:textId="77777777" w:rsidR="00D41562" w:rsidRPr="006C2F27" w:rsidRDefault="006C2F27">
      <w:pPr>
        <w:rPr>
          <w:lang w:val="es-ES"/>
        </w:rPr>
      </w:pPr>
      <w:r w:rsidRPr="006C2F27">
        <w:rPr>
          <w:lang w:val="es-ES"/>
        </w:rPr>
        <w:t>Intro</w:t>
      </w:r>
    </w:p>
    <w:p w14:paraId="2F8109E3" w14:textId="77777777" w:rsidR="00D41562" w:rsidRDefault="006C2F27">
      <w:r w:rsidRPr="006C2F27">
        <w:rPr>
          <w:lang w:val="es-ES"/>
        </w:rPr>
        <w:t xml:space="preserve">!! </w:t>
      </w:r>
      <w:r>
        <w:t xml:space="preserve">Hey !!, call me </w:t>
      </w:r>
      <w:proofErr w:type="spellStart"/>
      <w:r>
        <w:t>Tortuto</w:t>
      </w:r>
      <w:proofErr w:type="spellEnd"/>
      <w:r>
        <w:t xml:space="preserve">!  You’re a be victim of the human before the destruction of the world. Just like me !!!! he he!!! I can help you to control yourself.  It simple you jump with </w:t>
      </w:r>
      <w:proofErr w:type="gramStart"/>
      <w:r>
        <w:t>space,</w:t>
      </w:r>
      <w:proofErr w:type="gramEnd"/>
      <w:r>
        <w:t xml:space="preserve"> you go right with arrow right same thing with left. </w:t>
      </w:r>
      <w:proofErr w:type="spellStart"/>
      <w:r>
        <w:t>Orrrrr</w:t>
      </w:r>
      <w:proofErr w:type="spellEnd"/>
      <w:r>
        <w:t xml:space="preserve"> you can with Q for left and D right.  You can switch of world with J or E but be carry full.</w:t>
      </w:r>
    </w:p>
    <w:p w14:paraId="2F8109E4" w14:textId="77777777" w:rsidR="00D41562" w:rsidRDefault="006C2F27">
      <w:pPr>
        <w:rPr>
          <w:lang w:val="es-ES"/>
        </w:rPr>
      </w:pPr>
      <w:r>
        <w:rPr>
          <w:lang w:val="es-ES"/>
        </w:rPr>
        <w:t>Introducción:</w:t>
      </w:r>
    </w:p>
    <w:p w14:paraId="2F8109E5" w14:textId="77777777" w:rsidR="00D41562" w:rsidRPr="006C2F27" w:rsidRDefault="006C2F27">
      <w:pPr>
        <w:rPr>
          <w:lang w:val="es-ES"/>
        </w:rPr>
      </w:pPr>
      <w:r>
        <w:rPr>
          <w:lang w:val="es-ES"/>
        </w:rPr>
        <w:t xml:space="preserve">¡Hola! ¡Me llamo </w:t>
      </w:r>
      <w:proofErr w:type="spellStart"/>
      <w:r>
        <w:rPr>
          <w:lang w:val="es-ES"/>
        </w:rPr>
        <w:t>Tortuto</w:t>
      </w:r>
      <w:proofErr w:type="spellEnd"/>
      <w:r>
        <w:rPr>
          <w:lang w:val="es-ES"/>
        </w:rPr>
        <w:t xml:space="preserve">! Estas victiman de los humanos antes el del mundo. ¡cómo me! ¡he he!!!! Necesitas ayuda por controla tu avatar. Es simple saltas con el </w:t>
      </w:r>
      <w:r>
        <w:rPr>
          <w:lang w:val="es-ES"/>
        </w:rPr>
        <w:t xml:space="preserve">espacio, vas hacia la derecha con la flecha hacia la derecha y lo mismo con </w:t>
      </w:r>
      <w:r w:rsidRPr="006C2F27">
        <w:rPr>
          <w:lang w:val="es-ES"/>
        </w:rPr>
        <w:t>la izquierda. Orrrrr puedes hacerlo con Q para izquierda y D para derecha. Puedes cambiar de mundo con J o E pero estar lleno.</w:t>
      </w:r>
    </w:p>
    <w:p w14:paraId="2F8109E6" w14:textId="77777777" w:rsidR="00D41562" w:rsidRDefault="00D41562">
      <w:pPr>
        <w:rPr>
          <w:lang w:val="es-ES"/>
        </w:rPr>
      </w:pPr>
    </w:p>
    <w:p w14:paraId="2F8109E7" w14:textId="77777777" w:rsidR="00D41562" w:rsidRDefault="00D41562">
      <w:pPr>
        <w:rPr>
          <w:lang w:val="es-ES"/>
        </w:rPr>
      </w:pPr>
    </w:p>
    <w:sectPr w:rsidR="00D4156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109D8" w14:textId="77777777" w:rsidR="006C2F27" w:rsidRDefault="006C2F27">
      <w:pPr>
        <w:spacing w:after="0" w:line="240" w:lineRule="auto"/>
      </w:pPr>
      <w:r>
        <w:separator/>
      </w:r>
    </w:p>
  </w:endnote>
  <w:endnote w:type="continuationSeparator" w:id="0">
    <w:p w14:paraId="2F8109DA" w14:textId="77777777" w:rsidR="006C2F27" w:rsidRDefault="006C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109D4" w14:textId="77777777" w:rsidR="006C2F27" w:rsidRDefault="006C2F27">
      <w:pPr>
        <w:spacing w:after="0" w:line="240" w:lineRule="auto"/>
      </w:pPr>
      <w:r>
        <w:rPr>
          <w:color w:val="000000"/>
        </w:rPr>
        <w:separator/>
      </w:r>
    </w:p>
  </w:footnote>
  <w:footnote w:type="continuationSeparator" w:id="0">
    <w:p w14:paraId="2F8109D6" w14:textId="77777777" w:rsidR="006C2F27" w:rsidRDefault="006C2F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41562"/>
    <w:rsid w:val="006C2F27"/>
    <w:rsid w:val="00D41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09D4"/>
  <w15:docId w15:val="{259C32A6-4BA7-4E5B-B376-A94922B3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r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BUSSON Clément Christian Gilles</dc:creator>
  <dc:description/>
  <cp:lastModifiedBy>BUSSON Clément Christian Gilles</cp:lastModifiedBy>
  <cp:revision>2</cp:revision>
  <dcterms:created xsi:type="dcterms:W3CDTF">2024-04-12T08:43:00Z</dcterms:created>
  <dcterms:modified xsi:type="dcterms:W3CDTF">2024-04-12T08:43:00Z</dcterms:modified>
</cp:coreProperties>
</file>